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F5" w:rsidRDefault="00A3439E" w:rsidP="00BE44F5">
      <w:pPr>
        <w:pStyle w:val="Logo"/>
      </w:pPr>
      <w:r w:rsidRPr="00E16E2D">
        <mc:AlternateContent>
          <mc:Choice Requires="wps">
            <w:drawing>
              <wp:inline distT="0" distB="0" distL="0" distR="0" wp14:anchorId="3D40F111" wp14:editId="04465335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1"/>
                          </a:ext>
                        </a:extLst>
                      </wps:spPr>
                      <wps:txbx>
                        <w:txbxContent>
                          <w:p w:rsidR="00A3439E" w:rsidRPr="0082343B" w:rsidRDefault="00FB40AE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TEAM ELLJAM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0F111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" filled="f" strokecolor="black [3213]" strokeweight="3pt">
                <v:stroke miterlimit="4"/>
                <v:textbox style="mso-fit-shape-to-text:t" inset="1.5pt,1.5pt,1.5pt,1.5pt">
                  <w:txbxContent>
                    <w:p w:rsidR="00A3439E" w:rsidRPr="0082343B" w:rsidRDefault="00FB40AE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TEAM ELLJAM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75260" w:rsidRPr="00E16E2D" w:rsidRDefault="009144E6" w:rsidP="00E16E2D">
      <w:pPr>
        <w:pStyle w:val="Heading1"/>
      </w:pPr>
      <w:sdt>
        <w:sdtPr>
          <w:alias w:val="Enter company/department name:"/>
          <w:tag w:val="Enter company/department name:"/>
          <w:id w:val="-871217427"/>
          <w:placeholder>
            <w:docPart w:val="127BE4D9396645CA820086EDAC6ECDCF"/>
          </w:placeholder>
          <w:temporary/>
          <w:showingPlcHdr/>
          <w15:appearance w15:val="hidden"/>
        </w:sdtPr>
        <w:sdtEndPr/>
        <w:sdtContent>
          <w:r w:rsidR="00275260" w:rsidRPr="00E16E2D">
            <w:t>Company/Department name</w:t>
          </w:r>
        </w:sdtContent>
      </w:sdt>
    </w:p>
    <w:p w:rsidR="00275260" w:rsidRPr="00E16E2D" w:rsidRDefault="009144E6" w:rsidP="00E16E2D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7EEAF027E8E64738B47EC810B2E3E11C"/>
          </w:placeholder>
          <w:temporary/>
          <w:showingPlcHdr/>
          <w15:appearance w15:val="hidden"/>
        </w:sdtPr>
        <w:sdtEndPr/>
        <w:sdtContent>
          <w:r w:rsidR="00275260" w:rsidRPr="00E16E2D">
            <w:t>Meeting minutes</w:t>
          </w:r>
        </w:sdtContent>
      </w:sdt>
    </w:p>
    <w:p w:rsidR="00554276" w:rsidRPr="00515252" w:rsidRDefault="00A3439E" w:rsidP="00515252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B0053D">
        <w:t>Room T101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B0053D">
        <w:t>12</w:t>
      </w:r>
      <w:r w:rsidR="00FB40AE">
        <w:t>/</w:t>
      </w:r>
      <w:r w:rsidR="0097736B">
        <w:t>10</w:t>
      </w:r>
      <w:r w:rsidR="00FB40AE">
        <w:t>/2021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97736B">
        <w:t>Ellena Begg, James Boyd</w:t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FB40AE">
        <w:rPr>
          <w:rStyle w:val="Strong"/>
          <w:rFonts w:asciiTheme="majorHAnsi" w:eastAsiaTheme="majorEastAsia" w:hAnsiTheme="majorHAnsi"/>
          <w:b w:val="0"/>
          <w:bCs w:val="0"/>
        </w:rPr>
        <w:t>9:00am</w:t>
      </w:r>
    </w:p>
    <w:p w:rsidR="00554276" w:rsidRPr="00515252" w:rsidRDefault="009144E6" w:rsidP="00515252">
      <w:pPr>
        <w:pStyle w:val="ListNumber"/>
      </w:pPr>
      <w:sdt>
        <w:sdtPr>
          <w:rPr>
            <w:rFonts w:eastAsiaTheme="majorEastAsia"/>
          </w:rPr>
          <w:alias w:val="Call to order:"/>
          <w:tag w:val="Call to order:"/>
          <w:id w:val="-1169712673"/>
          <w:placeholder>
            <w:docPart w:val="44EF30F9BE474AC19D92398D42346348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275260" w:rsidRPr="00515252">
            <w:rPr>
              <w:rFonts w:eastAsiaTheme="majorEastAsia"/>
            </w:rPr>
            <w:t>Call to order</w:t>
          </w:r>
        </w:sdtContent>
      </w:sdt>
    </w:p>
    <w:p w:rsidR="00D50D23" w:rsidRPr="008E421A" w:rsidRDefault="009144E6" w:rsidP="00515252">
      <w:pPr>
        <w:rPr>
          <w:lang w:val="en-GB"/>
        </w:rPr>
      </w:pPr>
      <w:sdt>
        <w:sdtPr>
          <w:rPr>
            <w:lang w:val="en-GB"/>
          </w:rPr>
          <w:alias w:val="Enter facilitator name:"/>
          <w:tag w:val="Enter facilitator name:"/>
          <w:id w:val="-28566333"/>
          <w:placeholder>
            <w:docPart w:val="D55FB0890E094CF9BD89872AEDAF827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Emphasis"/>
            <w:rFonts w:asciiTheme="majorHAnsi" w:hAnsiTheme="majorHAnsi"/>
            <w:iCs/>
            <w:color w:val="595959" w:themeColor="text1" w:themeTint="A6"/>
            <w:sz w:val="16"/>
          </w:rPr>
        </w:sdtEndPr>
        <w:sdtContent>
          <w:r w:rsidR="0097736B">
            <w:rPr>
              <w:lang w:val="en-GB"/>
            </w:rPr>
            <w:t>Ellena Begg</w:t>
          </w:r>
        </w:sdtContent>
      </w:sdt>
      <w:r w:rsidR="000F4987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-929966237"/>
          <w:placeholder>
            <w:docPart w:val="0CB9B0C5357547F68873CA254925FD93"/>
          </w:placeholder>
          <w:temporary/>
          <w:showingPlcHdr/>
          <w15:appearance w15:val="hidden"/>
        </w:sdtPr>
        <w:sdtEndPr/>
        <w:sdtContent>
          <w:r w:rsidR="00D50D23" w:rsidRPr="008E421A">
            <w:rPr>
              <w:lang w:val="en-GB" w:bidi="en-GB"/>
            </w:rPr>
            <w:t>called to order the regular meeting of the</w:t>
          </w:r>
        </w:sdtContent>
      </w:sdt>
      <w:r w:rsidR="000F4987" w:rsidRPr="008E421A">
        <w:rPr>
          <w:lang w:val="en-GB" w:bidi="en-GB"/>
        </w:rPr>
        <w:t xml:space="preserve"> </w:t>
      </w:r>
      <w:r w:rsidR="00FB40AE">
        <w:rPr>
          <w:lang w:val="en-GB"/>
        </w:rPr>
        <w:t>Team Elljam</w:t>
      </w:r>
      <w:r w:rsidR="000F4987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-1182578516"/>
          <w:placeholder>
            <w:docPart w:val="BE70C2B6643948AC9EAEE633699DC682"/>
          </w:placeholder>
          <w:temporary/>
          <w:showingPlcHdr/>
          <w15:appearance w15:val="hidden"/>
        </w:sdtPr>
        <w:sdtEndPr/>
        <w:sdtContent>
          <w:r w:rsidR="00D50D23" w:rsidRPr="008E421A">
            <w:rPr>
              <w:lang w:val="en-GB" w:bidi="en-GB"/>
            </w:rPr>
            <w:t>at</w:t>
          </w:r>
        </w:sdtContent>
      </w:sdt>
      <w:r w:rsidR="000F4987" w:rsidRPr="008E421A">
        <w:rPr>
          <w:lang w:val="en-GB" w:bidi="en-GB"/>
        </w:rPr>
        <w:t xml:space="preserve"> </w:t>
      </w:r>
      <w:r w:rsidR="00FB40AE">
        <w:rPr>
          <w:lang w:val="en-GB"/>
        </w:rPr>
        <w:t>9:00am</w:t>
      </w:r>
      <w:r w:rsidR="000F4987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1841049215"/>
          <w:placeholder>
            <w:docPart w:val="66E024662969482DA532FD5EEC4578D9"/>
          </w:placeholder>
          <w:temporary/>
          <w:showingPlcHdr/>
          <w15:appearance w15:val="hidden"/>
        </w:sdtPr>
        <w:sdtEndPr/>
        <w:sdtContent>
          <w:r w:rsidR="00D50D23" w:rsidRPr="008E421A">
            <w:rPr>
              <w:lang w:val="en-GB" w:bidi="en-GB"/>
            </w:rPr>
            <w:t>on</w:t>
          </w:r>
        </w:sdtContent>
      </w:sdt>
      <w:r w:rsidR="000F4987" w:rsidRPr="008E421A">
        <w:rPr>
          <w:lang w:val="en-GB" w:bidi="en-GB"/>
        </w:rPr>
        <w:t xml:space="preserve"> </w:t>
      </w:r>
      <w:r w:rsidR="00B0053D">
        <w:rPr>
          <w:lang w:val="en-GB" w:bidi="en-GB"/>
        </w:rPr>
        <w:t>12</w:t>
      </w:r>
      <w:r w:rsidR="0097736B">
        <w:rPr>
          <w:lang w:val="en-GB"/>
        </w:rPr>
        <w:t>/10</w:t>
      </w:r>
      <w:r w:rsidR="00FB40AE">
        <w:rPr>
          <w:lang w:val="en-GB"/>
        </w:rPr>
        <w:t>/2021</w:t>
      </w:r>
      <w:r w:rsidR="000F4987" w:rsidRPr="008E421A">
        <w:rPr>
          <w:lang w:val="en-GB" w:bidi="en-GB"/>
        </w:rPr>
        <w:t xml:space="preserve"> </w:t>
      </w:r>
      <w:r w:rsidR="00B0053D">
        <w:rPr>
          <w:lang w:val="en-GB"/>
        </w:rPr>
        <w:t>in Room T101</w:t>
      </w:r>
      <w:r w:rsidR="000F4987" w:rsidRPr="008E421A">
        <w:rPr>
          <w:lang w:val="en-GB" w:bidi="en-GB"/>
        </w:rPr>
        <w:t>.</w:t>
      </w:r>
    </w:p>
    <w:p w:rsidR="0015180F" w:rsidRPr="00515252" w:rsidRDefault="009144E6" w:rsidP="00515252">
      <w:pPr>
        <w:pStyle w:val="ListNumber"/>
      </w:pPr>
      <w:sdt>
        <w:sdtPr>
          <w:rPr>
            <w:rFonts w:eastAsiaTheme="majorEastAsia"/>
          </w:rPr>
          <w:alias w:val="Roll call:"/>
          <w:tag w:val="Roll call:"/>
          <w:id w:val="568842732"/>
          <w:placeholder>
            <w:docPart w:val="F6F21F66B0A946CB9A1903FAF58CDE65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515252">
            <w:rPr>
              <w:rFonts w:eastAsiaTheme="majorEastAsia"/>
            </w:rPr>
            <w:t>Roll call</w:t>
          </w:r>
        </w:sdtContent>
      </w:sdt>
    </w:p>
    <w:p w:rsidR="0015180F" w:rsidRPr="00515252" w:rsidRDefault="009144E6" w:rsidP="008E421A">
      <w:sdt>
        <w:sdtPr>
          <w:alias w:val="Enter secretary name:"/>
          <w:tag w:val="Enter secretary name:"/>
          <w:id w:val="-1785413358"/>
          <w:placeholder>
            <w:docPart w:val="52CA94ACF93D4A80A6F66861699A1A6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97736B">
            <w:t>Elllena Begg</w:t>
          </w:r>
        </w:sdtContent>
      </w:sdt>
      <w:r w:rsidR="009F4E19" w:rsidRPr="00515252">
        <w:t xml:space="preserve"> </w:t>
      </w:r>
      <w:sdt>
        <w:sdtPr>
          <w:alias w:val="Enter paragraph text:"/>
          <w:tag w:val="Enter paragraph text:"/>
          <w:id w:val="-2053990283"/>
          <w:placeholder>
            <w:docPart w:val="380A5390350F401DAFFA33CA7E2C18B9"/>
          </w:placeholder>
          <w:temporary/>
          <w:showingPlcHdr/>
          <w15:appearance w15:val="hidden"/>
        </w:sdtPr>
        <w:sdtEndPr/>
        <w:sdtContent>
          <w:r w:rsidR="009F4E19" w:rsidRPr="00515252">
            <w:t>conducted a</w:t>
          </w:r>
          <w:r w:rsidR="009F4E19" w:rsidRPr="008E421A">
            <w:rPr>
              <w:rFonts w:asciiTheme="majorHAnsi" w:hAnsiTheme="majorHAnsi"/>
              <w:sz w:val="16"/>
              <w:lang w:val="en-GB" w:bidi="en-GB"/>
            </w:rPr>
            <w:t xml:space="preserve"> </w:t>
          </w:r>
          <w:r w:rsidR="009F4E19" w:rsidRPr="00515252">
            <w:t>roll call. The following persons were present:</w:t>
          </w:r>
        </w:sdtContent>
      </w:sdt>
      <w:r w:rsidR="0097736B">
        <w:t xml:space="preserve"> </w:t>
      </w:r>
      <w:r w:rsidR="00FB40AE">
        <w:t>Ellena Begg</w:t>
      </w:r>
      <w:r w:rsidR="0097736B">
        <w:t>, James Boyd</w:t>
      </w:r>
    </w:p>
    <w:p w:rsidR="00D50D23" w:rsidRPr="00515252" w:rsidRDefault="009144E6" w:rsidP="00515252">
      <w:pPr>
        <w:pStyle w:val="ListNumber"/>
      </w:pPr>
      <w:sdt>
        <w:sdtPr>
          <w:alias w:val="Open issues:"/>
          <w:tag w:val="Open issues:"/>
          <w:id w:val="-297222184"/>
          <w:placeholder>
            <w:docPart w:val="F0F66D4EF2E9443C82BEEC29A59420A3"/>
          </w:placeholder>
          <w:temporary/>
          <w:showingPlcHdr/>
          <w15:appearance w15:val="hidden"/>
        </w:sdtPr>
        <w:sdtEndPr/>
        <w:sdtContent>
          <w:r w:rsidR="00285B87" w:rsidRPr="00515252">
            <w:rPr>
              <w:rFonts w:eastAsiaTheme="majorEastAsia"/>
            </w:rPr>
            <w:t>Open issues</w:t>
          </w:r>
        </w:sdtContent>
      </w:sdt>
    </w:p>
    <w:p w:rsidR="0013261E" w:rsidRDefault="00B0053D" w:rsidP="00B0053D">
      <w:pPr>
        <w:pStyle w:val="ListNumber2"/>
      </w:pPr>
      <w:r>
        <w:t>Finalise documentation for sign-off</w:t>
      </w:r>
    </w:p>
    <w:p w:rsidR="002C3D7E" w:rsidRDefault="00850C66" w:rsidP="00515252">
      <w:pPr>
        <w:pStyle w:val="ListNumber2"/>
      </w:pPr>
      <w:r>
        <w:t>Redesign Microsoft Forms application to add new functionality</w:t>
      </w:r>
    </w:p>
    <w:p w:rsidR="0097736B" w:rsidRPr="00515252" w:rsidRDefault="00850C66" w:rsidP="0097736B">
      <w:pPr>
        <w:pStyle w:val="ListNumber2"/>
      </w:pPr>
      <w:r>
        <w:t>Implement code for new Sprint 2 maths and search functions</w:t>
      </w:r>
    </w:p>
    <w:p w:rsidR="002C3D7E" w:rsidRDefault="00850C66" w:rsidP="0097736B">
      <w:pPr>
        <w:pStyle w:val="ListNumber2"/>
      </w:pPr>
      <w:r>
        <w:t>Test code</w:t>
      </w:r>
    </w:p>
    <w:p w:rsidR="00850C66" w:rsidRPr="00515252" w:rsidRDefault="00850C66" w:rsidP="0097736B">
      <w:pPr>
        <w:pStyle w:val="ListNumber2"/>
      </w:pPr>
      <w:r>
        <w:t>Add appropriate error trapping</w:t>
      </w:r>
      <w:r w:rsidR="009144E6">
        <w:t>, comments, user messages</w:t>
      </w:r>
      <w:bookmarkStart w:id="0" w:name="_GoBack"/>
      <w:bookmarkEnd w:id="0"/>
    </w:p>
    <w:p w:rsidR="0015180F" w:rsidRPr="00515252" w:rsidRDefault="009144E6" w:rsidP="00515252">
      <w:pPr>
        <w:pStyle w:val="ListNumber"/>
      </w:pPr>
      <w:sdt>
        <w:sdtPr>
          <w:alias w:val="Adjournment:"/>
          <w:tag w:val="Adjournment:"/>
          <w:id w:val="-768846696"/>
          <w:placeholder>
            <w:docPart w:val="5762C5BF43BC4D0B8E5D3834F3FB7D6B"/>
          </w:placeholder>
          <w:temporary/>
          <w:showingPlcHdr/>
          <w15:appearance w15:val="hidden"/>
        </w:sdtPr>
        <w:sdtEndPr/>
        <w:sdtContent>
          <w:r w:rsidR="00285B87" w:rsidRPr="00515252">
            <w:t>Adjournment</w:t>
          </w:r>
        </w:sdtContent>
      </w:sdt>
    </w:p>
    <w:p w:rsidR="00680296" w:rsidRPr="008E421A" w:rsidRDefault="009144E6" w:rsidP="00515252">
      <w:pPr>
        <w:rPr>
          <w:lang w:val="en-GB"/>
        </w:rPr>
      </w:pPr>
      <w:sdt>
        <w:sdtPr>
          <w:rPr>
            <w:lang w:val="en-GB"/>
          </w:rPr>
          <w:alias w:val="Facilitator name:"/>
          <w:tag w:val="Facilitator name:"/>
          <w:id w:val="-1874911055"/>
          <w:placeholder>
            <w:docPart w:val="01BB4D1DA76D4277A070E042F727EAE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97736B">
            <w:rPr>
              <w:lang w:val="en-GB"/>
            </w:rPr>
            <w:t>Ellena Begg</w:t>
          </w:r>
        </w:sdtContent>
      </w:sdt>
      <w:r w:rsidR="002C3D7E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-1785491353"/>
          <w:placeholder>
            <w:docPart w:val="9269028648954A1887E0C1EF77997807"/>
          </w:placeholder>
          <w:temporary/>
          <w:showingPlcHdr/>
          <w15:appearance w15:val="hidden"/>
        </w:sdtPr>
        <w:sdtEndPr/>
        <w:sdtContent>
          <w:r w:rsidR="00285B87" w:rsidRPr="008E421A">
            <w:rPr>
              <w:lang w:val="en-GB" w:bidi="en-GB"/>
            </w:rPr>
            <w:t>adjourned the meeting at</w:t>
          </w:r>
        </w:sdtContent>
      </w:sdt>
      <w:r w:rsidR="002C3D7E" w:rsidRPr="008E421A">
        <w:rPr>
          <w:lang w:val="en-GB" w:bidi="en-GB"/>
        </w:rPr>
        <w:t xml:space="preserve"> </w:t>
      </w:r>
      <w:r w:rsidR="0013261E">
        <w:rPr>
          <w:lang w:val="en-GB"/>
        </w:rPr>
        <w:t>9:15am</w:t>
      </w:r>
      <w:r w:rsidR="002C3D7E" w:rsidRPr="008E421A">
        <w:rPr>
          <w:lang w:val="en-GB" w:bidi="en-GB"/>
        </w:rPr>
        <w:t>.</w:t>
      </w:r>
    </w:p>
    <w:p w:rsidR="008E476B" w:rsidRPr="008E421A" w:rsidRDefault="009144E6" w:rsidP="00515252">
      <w:pPr>
        <w:rPr>
          <w:lang w:val="en-GB"/>
        </w:rPr>
      </w:pPr>
      <w:sdt>
        <w:sdtPr>
          <w:rPr>
            <w:lang w:val="en-GB"/>
          </w:rPr>
          <w:alias w:val="Minutes submitted by:"/>
          <w:tag w:val="Minutes submitted by:"/>
          <w:id w:val="915436728"/>
          <w:placeholder>
            <w:docPart w:val="5CA177E318024677996EBC6A0BBAE08A"/>
          </w:placeholder>
          <w:temporary/>
          <w:showingPlcHdr/>
          <w15:appearance w15:val="hidden"/>
        </w:sdtPr>
        <w:sdtEndPr/>
        <w:sdtContent>
          <w:r w:rsidR="00285B87" w:rsidRPr="008E421A">
            <w:rPr>
              <w:lang w:val="en-GB" w:bidi="en-GB"/>
            </w:rPr>
            <w:t>Minutes submitted by</w:t>
          </w:r>
        </w:sdtContent>
      </w:sdt>
      <w:r w:rsidR="004E227E" w:rsidRPr="008E421A">
        <w:rPr>
          <w:lang w:val="en-GB" w:bidi="en-GB"/>
        </w:rPr>
        <w:t xml:space="preserve">: </w:t>
      </w:r>
      <w:r w:rsidR="0097736B">
        <w:rPr>
          <w:lang w:val="en-GB"/>
        </w:rPr>
        <w:t>Ellena Begg</w:t>
      </w:r>
    </w:p>
    <w:p w:rsidR="00D512BB" w:rsidRPr="008E421A" w:rsidRDefault="009144E6" w:rsidP="00515252">
      <w:pPr>
        <w:rPr>
          <w:lang w:val="en-GB"/>
        </w:rPr>
      </w:pPr>
      <w:sdt>
        <w:sdtPr>
          <w:rPr>
            <w:lang w:val="en-GB"/>
          </w:rPr>
          <w:alias w:val="Minutes approved by:"/>
          <w:tag w:val="Minutes approved by:"/>
          <w:id w:val="793186629"/>
          <w:placeholder>
            <w:docPart w:val="D9FCC64F1FC84C9C9294BA4D38821E88"/>
          </w:placeholder>
          <w:temporary/>
          <w:showingPlcHdr/>
          <w15:appearance w15:val="hidden"/>
        </w:sdtPr>
        <w:sdtEndPr/>
        <w:sdtContent>
          <w:r w:rsidR="00C601ED" w:rsidRPr="008E421A">
            <w:rPr>
              <w:lang w:val="en-GB" w:bidi="en-GB"/>
            </w:rPr>
            <w:t>Minutes approved by</w:t>
          </w:r>
        </w:sdtContent>
      </w:sdt>
      <w:r w:rsidR="0097736B">
        <w:rPr>
          <w:lang w:val="en-GB" w:bidi="en-GB"/>
        </w:rPr>
        <w:t>: James Boyd</w:t>
      </w:r>
    </w:p>
    <w:sectPr w:rsidR="00D512BB" w:rsidRPr="008E421A" w:rsidSect="00BE44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0AE" w:rsidRDefault="00FB40AE" w:rsidP="001E7D29">
      <w:pPr>
        <w:spacing w:after="0" w:line="240" w:lineRule="auto"/>
      </w:pPr>
      <w:r>
        <w:separator/>
      </w:r>
    </w:p>
  </w:endnote>
  <w:endnote w:type="continuationSeparator" w:id="0">
    <w:p w:rsidR="00FB40AE" w:rsidRDefault="00FB40A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87" w:rsidRPr="004230D9" w:rsidRDefault="006B152C">
    <w:pPr>
      <w:pStyle w:val="Footer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40F118" wp14:editId="579C185E">
              <wp:simplePos x="0" y="0"/>
              <wp:positionH relativeFrom="column">
                <wp:posOffset>-2002155</wp:posOffset>
              </wp:positionH>
              <wp:positionV relativeFrom="paragraph">
                <wp:posOffset>-9521190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>
                        <a:extLst/>
                      </wpg:cNvPr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>
                          <a:extLst/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>
                          <a:extLst/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>
                          <a:extLst/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>
                          <a:extLst/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>
                          <a:extLst/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03F604E" id="Group 1" o:spid="_x0000_s1026" style="position:absolute;margin-left:-157.65pt;margin-top:-749.7pt;width:639.35pt;height:803.35pt;z-index:251659264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0AE" w:rsidRDefault="00FB40AE" w:rsidP="001E7D29">
      <w:pPr>
        <w:spacing w:after="0" w:line="240" w:lineRule="auto"/>
      </w:pPr>
      <w:r>
        <w:separator/>
      </w:r>
    </w:p>
  </w:footnote>
  <w:footnote w:type="continuationSeparator" w:id="0">
    <w:p w:rsidR="00FB40AE" w:rsidRDefault="00FB40A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03F088A2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AE"/>
    <w:rsid w:val="0000418E"/>
    <w:rsid w:val="00016839"/>
    <w:rsid w:val="00057671"/>
    <w:rsid w:val="000B748F"/>
    <w:rsid w:val="000D445D"/>
    <w:rsid w:val="000D5AE9"/>
    <w:rsid w:val="000F4987"/>
    <w:rsid w:val="000F65EC"/>
    <w:rsid w:val="0011573E"/>
    <w:rsid w:val="001269DE"/>
    <w:rsid w:val="0013261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178FD"/>
    <w:rsid w:val="0032131A"/>
    <w:rsid w:val="003310BF"/>
    <w:rsid w:val="00333DF8"/>
    <w:rsid w:val="00352B99"/>
    <w:rsid w:val="00357641"/>
    <w:rsid w:val="00360B6E"/>
    <w:rsid w:val="00361DEE"/>
    <w:rsid w:val="00394EF4"/>
    <w:rsid w:val="003F009F"/>
    <w:rsid w:val="00410612"/>
    <w:rsid w:val="00411F8B"/>
    <w:rsid w:val="004230D9"/>
    <w:rsid w:val="00440B4D"/>
    <w:rsid w:val="00450670"/>
    <w:rsid w:val="004724BD"/>
    <w:rsid w:val="00477352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95FFF"/>
    <w:rsid w:val="005B1B6F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152C"/>
    <w:rsid w:val="006D5463"/>
    <w:rsid w:val="006E015E"/>
    <w:rsid w:val="006E3C09"/>
    <w:rsid w:val="006F03D4"/>
    <w:rsid w:val="00700B1F"/>
    <w:rsid w:val="00710B6E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50C66"/>
    <w:rsid w:val="00867EA4"/>
    <w:rsid w:val="008954BE"/>
    <w:rsid w:val="00897D88"/>
    <w:rsid w:val="008A0319"/>
    <w:rsid w:val="008D43E9"/>
    <w:rsid w:val="008E3C0E"/>
    <w:rsid w:val="008E421A"/>
    <w:rsid w:val="008E476B"/>
    <w:rsid w:val="009144E6"/>
    <w:rsid w:val="00927C63"/>
    <w:rsid w:val="00932F50"/>
    <w:rsid w:val="0094637B"/>
    <w:rsid w:val="00955A78"/>
    <w:rsid w:val="0097736B"/>
    <w:rsid w:val="009921B8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0053D"/>
    <w:rsid w:val="00B247A9"/>
    <w:rsid w:val="00B435B5"/>
    <w:rsid w:val="00B565D8"/>
    <w:rsid w:val="00B5779A"/>
    <w:rsid w:val="00B6365C"/>
    <w:rsid w:val="00B64D24"/>
    <w:rsid w:val="00B7147D"/>
    <w:rsid w:val="00B75CFC"/>
    <w:rsid w:val="00B853F9"/>
    <w:rsid w:val="00BB018B"/>
    <w:rsid w:val="00BD1747"/>
    <w:rsid w:val="00BD2B06"/>
    <w:rsid w:val="00BD412D"/>
    <w:rsid w:val="00BE44F5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DF525E"/>
    <w:rsid w:val="00E16E2D"/>
    <w:rsid w:val="00E17712"/>
    <w:rsid w:val="00E557A0"/>
    <w:rsid w:val="00EF6435"/>
    <w:rsid w:val="00F10F6B"/>
    <w:rsid w:val="00F23697"/>
    <w:rsid w:val="00F36BB7"/>
    <w:rsid w:val="00F464A6"/>
    <w:rsid w:val="00F87EAA"/>
    <w:rsid w:val="00F92B25"/>
    <w:rsid w:val="00FB3809"/>
    <w:rsid w:val="00FB40AE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B360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252"/>
    <w:rPr>
      <w:sz w:val="20"/>
    </w:rPr>
  </w:style>
  <w:style w:type="paragraph" w:styleId="Heading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4230D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Logo">
    <w:name w:val="Logo"/>
    <w:basedOn w:val="Heading1"/>
    <w:qFormat/>
    <w:rsid w:val="00DF525E"/>
    <w:pPr>
      <w:spacing w:after="48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41547\AppData\Roaming\Microsoft\Templates\Triangles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7BE4D9396645CA820086EDAC6EC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0E8C6-D9E9-4923-A167-DFE69FF67897}"/>
      </w:docPartPr>
      <w:docPartBody>
        <w:p w:rsidR="00655B31" w:rsidRDefault="00655B31">
          <w:pPr>
            <w:pStyle w:val="127BE4D9396645CA820086EDAC6ECDCF"/>
          </w:pPr>
          <w:r w:rsidRPr="00E16E2D">
            <w:t>Company/Department name</w:t>
          </w:r>
        </w:p>
      </w:docPartBody>
    </w:docPart>
    <w:docPart>
      <w:docPartPr>
        <w:name w:val="7EEAF027E8E64738B47EC810B2E3E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F8E69-E6A6-40FC-98F3-935FBF6E9E31}"/>
      </w:docPartPr>
      <w:docPartBody>
        <w:p w:rsidR="00655B31" w:rsidRDefault="00655B31">
          <w:pPr>
            <w:pStyle w:val="7EEAF027E8E64738B47EC810B2E3E11C"/>
          </w:pPr>
          <w:r w:rsidRPr="00E16E2D">
            <w:t>Meeting minutes</w:t>
          </w:r>
        </w:p>
      </w:docPartBody>
    </w:docPart>
    <w:docPart>
      <w:docPartPr>
        <w:name w:val="44EF30F9BE474AC19D92398D42346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AB1A5-DD2F-43AC-8B61-6E9731AE3B8A}"/>
      </w:docPartPr>
      <w:docPartBody>
        <w:p w:rsidR="00655B31" w:rsidRDefault="00655B31">
          <w:pPr>
            <w:pStyle w:val="44EF30F9BE474AC19D92398D42346348"/>
          </w:pPr>
          <w:r w:rsidRPr="00515252">
            <w:rPr>
              <w:rFonts w:eastAsiaTheme="majorEastAsia"/>
            </w:rPr>
            <w:t>Call to order</w:t>
          </w:r>
        </w:p>
      </w:docPartBody>
    </w:docPart>
    <w:docPart>
      <w:docPartPr>
        <w:name w:val="D55FB0890E094CF9BD89872AEDAF8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D8CD1-79C7-44C7-8E53-CFE0947F2BE0}"/>
      </w:docPartPr>
      <w:docPartBody>
        <w:p w:rsidR="00655B31" w:rsidRDefault="00655B31">
          <w:pPr>
            <w:pStyle w:val="D55FB0890E094CF9BD89872AEDAF8273"/>
          </w:pPr>
          <w:r w:rsidRPr="00515252">
            <w:t>Facilitator Name</w:t>
          </w:r>
        </w:p>
      </w:docPartBody>
    </w:docPart>
    <w:docPart>
      <w:docPartPr>
        <w:name w:val="0CB9B0C5357547F68873CA254925F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D0DB9-A897-48D4-945D-A22A61CF42D1}"/>
      </w:docPartPr>
      <w:docPartBody>
        <w:p w:rsidR="00655B31" w:rsidRDefault="00655B31">
          <w:pPr>
            <w:pStyle w:val="0CB9B0C5357547F68873CA254925FD93"/>
          </w:pPr>
          <w:r w:rsidRPr="008E421A">
            <w:rPr>
              <w:lang w:val="en-GB" w:bidi="en-GB"/>
            </w:rPr>
            <w:t>called to order the regular meeting of the</w:t>
          </w:r>
        </w:p>
      </w:docPartBody>
    </w:docPart>
    <w:docPart>
      <w:docPartPr>
        <w:name w:val="BE70C2B6643948AC9EAEE633699DC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F715F-95CE-461D-9321-32DEC8B30A06}"/>
      </w:docPartPr>
      <w:docPartBody>
        <w:p w:rsidR="00655B31" w:rsidRDefault="00655B31">
          <w:pPr>
            <w:pStyle w:val="BE70C2B6643948AC9EAEE633699DC682"/>
          </w:pPr>
          <w:r w:rsidRPr="008E421A">
            <w:rPr>
              <w:lang w:val="en-GB" w:bidi="en-GB"/>
            </w:rPr>
            <w:t>at</w:t>
          </w:r>
        </w:p>
      </w:docPartBody>
    </w:docPart>
    <w:docPart>
      <w:docPartPr>
        <w:name w:val="66E024662969482DA532FD5EEC457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2E533-0CA3-49D3-8132-A0491C50DACC}"/>
      </w:docPartPr>
      <w:docPartBody>
        <w:p w:rsidR="00655B31" w:rsidRDefault="00655B31">
          <w:pPr>
            <w:pStyle w:val="66E024662969482DA532FD5EEC4578D9"/>
          </w:pPr>
          <w:r w:rsidRPr="008E421A">
            <w:rPr>
              <w:lang w:val="en-GB" w:bidi="en-GB"/>
            </w:rPr>
            <w:t>on</w:t>
          </w:r>
        </w:p>
      </w:docPartBody>
    </w:docPart>
    <w:docPart>
      <w:docPartPr>
        <w:name w:val="F6F21F66B0A946CB9A1903FAF58CD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F413F-17A8-4B0E-9490-F96D5F7B99BC}"/>
      </w:docPartPr>
      <w:docPartBody>
        <w:p w:rsidR="00655B31" w:rsidRDefault="00655B31">
          <w:pPr>
            <w:pStyle w:val="F6F21F66B0A946CB9A1903FAF58CDE65"/>
          </w:pPr>
          <w:r w:rsidRPr="00515252">
            <w:rPr>
              <w:rFonts w:eastAsiaTheme="majorEastAsia"/>
            </w:rPr>
            <w:t>Roll call</w:t>
          </w:r>
        </w:p>
      </w:docPartBody>
    </w:docPart>
    <w:docPart>
      <w:docPartPr>
        <w:name w:val="52CA94ACF93D4A80A6F66861699A1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7EC07-8B3C-4B01-8E4D-790B3F6FBB87}"/>
      </w:docPartPr>
      <w:docPartBody>
        <w:p w:rsidR="00655B31" w:rsidRDefault="00655B31">
          <w:pPr>
            <w:pStyle w:val="52CA94ACF93D4A80A6F66861699A1A6A"/>
          </w:pPr>
          <w:r w:rsidRPr="00515252">
            <w:t>Secretary Name</w:t>
          </w:r>
        </w:p>
      </w:docPartBody>
    </w:docPart>
    <w:docPart>
      <w:docPartPr>
        <w:name w:val="380A5390350F401DAFFA33CA7E2C1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7D84C-0A39-46A3-B7CB-8B5D0B3BFEA7}"/>
      </w:docPartPr>
      <w:docPartBody>
        <w:p w:rsidR="00655B31" w:rsidRDefault="00655B31">
          <w:pPr>
            <w:pStyle w:val="380A5390350F401DAFFA33CA7E2C18B9"/>
          </w:pPr>
          <w:r w:rsidRPr="00515252">
            <w:t>conducted a</w:t>
          </w:r>
          <w:r w:rsidRPr="008E421A">
            <w:rPr>
              <w:rFonts w:asciiTheme="majorHAnsi" w:hAnsiTheme="majorHAnsi"/>
              <w:sz w:val="16"/>
              <w:lang w:val="en-GB" w:bidi="en-GB"/>
            </w:rPr>
            <w:t xml:space="preserve"> </w:t>
          </w:r>
          <w:r w:rsidRPr="00515252">
            <w:t>roll call. The following persons were present:</w:t>
          </w:r>
        </w:p>
      </w:docPartBody>
    </w:docPart>
    <w:docPart>
      <w:docPartPr>
        <w:name w:val="F0F66D4EF2E9443C82BEEC29A5942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4FE39-04AB-4729-B8AD-750565E3E630}"/>
      </w:docPartPr>
      <w:docPartBody>
        <w:p w:rsidR="00655B31" w:rsidRDefault="00655B31">
          <w:pPr>
            <w:pStyle w:val="F0F66D4EF2E9443C82BEEC29A59420A3"/>
          </w:pPr>
          <w:r w:rsidRPr="00515252">
            <w:rPr>
              <w:rFonts w:eastAsiaTheme="majorEastAsia"/>
            </w:rPr>
            <w:t>Open issues</w:t>
          </w:r>
        </w:p>
      </w:docPartBody>
    </w:docPart>
    <w:docPart>
      <w:docPartPr>
        <w:name w:val="5762C5BF43BC4D0B8E5D3834F3FB7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93AA2-731C-458A-8EE8-49FA11860F12}"/>
      </w:docPartPr>
      <w:docPartBody>
        <w:p w:rsidR="00655B31" w:rsidRDefault="00655B31">
          <w:pPr>
            <w:pStyle w:val="5762C5BF43BC4D0B8E5D3834F3FB7D6B"/>
          </w:pPr>
          <w:r w:rsidRPr="00515252">
            <w:t>Adjournment</w:t>
          </w:r>
        </w:p>
      </w:docPartBody>
    </w:docPart>
    <w:docPart>
      <w:docPartPr>
        <w:name w:val="01BB4D1DA76D4277A070E042F727E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869F2-74E0-41A4-A74E-6833065C604D}"/>
      </w:docPartPr>
      <w:docPartBody>
        <w:p w:rsidR="00655B31" w:rsidRDefault="00655B31">
          <w:pPr>
            <w:pStyle w:val="01BB4D1DA76D4277A070E042F727EAE1"/>
          </w:pPr>
          <w:r w:rsidRPr="008E421A">
            <w:rPr>
              <w:lang w:val="en-GB" w:bidi="en-GB"/>
            </w:rPr>
            <w:t>Facilitator Name</w:t>
          </w:r>
        </w:p>
      </w:docPartBody>
    </w:docPart>
    <w:docPart>
      <w:docPartPr>
        <w:name w:val="9269028648954A1887E0C1EF77997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B315-C696-40B2-BFEC-FAC1312F19A4}"/>
      </w:docPartPr>
      <w:docPartBody>
        <w:p w:rsidR="00655B31" w:rsidRDefault="00655B31">
          <w:pPr>
            <w:pStyle w:val="9269028648954A1887E0C1EF77997807"/>
          </w:pPr>
          <w:r w:rsidRPr="008E421A">
            <w:rPr>
              <w:lang w:val="en-GB" w:bidi="en-GB"/>
            </w:rPr>
            <w:t>adjourned the meeting at</w:t>
          </w:r>
        </w:p>
      </w:docPartBody>
    </w:docPart>
    <w:docPart>
      <w:docPartPr>
        <w:name w:val="5CA177E318024677996EBC6A0BBAE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9D055-CBD2-48CC-9CE9-9576FB77CA59}"/>
      </w:docPartPr>
      <w:docPartBody>
        <w:p w:rsidR="00655B31" w:rsidRDefault="00655B31">
          <w:pPr>
            <w:pStyle w:val="5CA177E318024677996EBC6A0BBAE08A"/>
          </w:pPr>
          <w:r w:rsidRPr="008E421A">
            <w:rPr>
              <w:lang w:val="en-GB" w:bidi="en-GB"/>
            </w:rPr>
            <w:t>Minutes submitted by</w:t>
          </w:r>
        </w:p>
      </w:docPartBody>
    </w:docPart>
    <w:docPart>
      <w:docPartPr>
        <w:name w:val="D9FCC64F1FC84C9C9294BA4D38821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F9BB8-6406-495C-B454-B9CCF05C6DDE}"/>
      </w:docPartPr>
      <w:docPartBody>
        <w:p w:rsidR="00655B31" w:rsidRDefault="00655B31">
          <w:pPr>
            <w:pStyle w:val="D9FCC64F1FC84C9C9294BA4D38821E88"/>
          </w:pPr>
          <w:r w:rsidRPr="008E421A">
            <w:rPr>
              <w:lang w:val="en-GB" w:bidi="en-GB"/>
            </w:rPr>
            <w:t>Minutes approved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31"/>
    <w:rsid w:val="0065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7BE4D9396645CA820086EDAC6ECDCF">
    <w:name w:val="127BE4D9396645CA820086EDAC6ECDCF"/>
  </w:style>
  <w:style w:type="paragraph" w:customStyle="1" w:styleId="7EEAF027E8E64738B47EC810B2E3E11C">
    <w:name w:val="7EEAF027E8E64738B47EC810B2E3E11C"/>
  </w:style>
  <w:style w:type="paragraph" w:customStyle="1" w:styleId="29B8028E4A55496EAEE8F8092BB1AEDB">
    <w:name w:val="29B8028E4A55496EAEE8F8092BB1AEDB"/>
  </w:style>
  <w:style w:type="paragraph" w:customStyle="1" w:styleId="085AC6D09A1F40C3B147CA977A45D79F">
    <w:name w:val="085AC6D09A1F40C3B147CA977A45D79F"/>
  </w:style>
  <w:style w:type="paragraph" w:customStyle="1" w:styleId="C1510B44DF034D999579CA5F1BB86B89">
    <w:name w:val="C1510B44DF034D999579CA5F1BB86B89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B125FFE52307428B977411D8A5655FBD">
    <w:name w:val="B125FFE52307428B977411D8A5655FBD"/>
  </w:style>
  <w:style w:type="paragraph" w:customStyle="1" w:styleId="44EF30F9BE474AC19D92398D42346348">
    <w:name w:val="44EF30F9BE474AC19D92398D42346348"/>
  </w:style>
  <w:style w:type="paragraph" w:customStyle="1" w:styleId="D55FB0890E094CF9BD89872AEDAF8273">
    <w:name w:val="D55FB0890E094CF9BD89872AEDAF8273"/>
  </w:style>
  <w:style w:type="paragraph" w:customStyle="1" w:styleId="0CB9B0C5357547F68873CA254925FD93">
    <w:name w:val="0CB9B0C5357547F68873CA254925FD93"/>
  </w:style>
  <w:style w:type="paragraph" w:customStyle="1" w:styleId="1BAA6A4B74424F28AA1946525393673B">
    <w:name w:val="1BAA6A4B74424F28AA1946525393673B"/>
  </w:style>
  <w:style w:type="paragraph" w:customStyle="1" w:styleId="BE70C2B6643948AC9EAEE633699DC682">
    <w:name w:val="BE70C2B6643948AC9EAEE633699DC682"/>
  </w:style>
  <w:style w:type="paragraph" w:customStyle="1" w:styleId="D3FE6A03CACB4ABAB6C29F2C99718D89">
    <w:name w:val="D3FE6A03CACB4ABAB6C29F2C99718D89"/>
  </w:style>
  <w:style w:type="paragraph" w:customStyle="1" w:styleId="66E024662969482DA532FD5EEC4578D9">
    <w:name w:val="66E024662969482DA532FD5EEC4578D9"/>
  </w:style>
  <w:style w:type="paragraph" w:customStyle="1" w:styleId="B9A4CC5FA94F4C15BA69C14090B212D5">
    <w:name w:val="B9A4CC5FA94F4C15BA69C14090B212D5"/>
  </w:style>
  <w:style w:type="paragraph" w:customStyle="1" w:styleId="E27175A5FA3E48E9ABA191456DBCEA9A">
    <w:name w:val="E27175A5FA3E48E9ABA191456DBCEA9A"/>
  </w:style>
  <w:style w:type="paragraph" w:customStyle="1" w:styleId="596FA7AF2FB843019BF4BADA3A541F1F">
    <w:name w:val="596FA7AF2FB843019BF4BADA3A541F1F"/>
  </w:style>
  <w:style w:type="paragraph" w:customStyle="1" w:styleId="F6F21F66B0A946CB9A1903FAF58CDE65">
    <w:name w:val="F6F21F66B0A946CB9A1903FAF58CDE65"/>
  </w:style>
  <w:style w:type="paragraph" w:customStyle="1" w:styleId="52CA94ACF93D4A80A6F66861699A1A6A">
    <w:name w:val="52CA94ACF93D4A80A6F66861699A1A6A"/>
  </w:style>
  <w:style w:type="paragraph" w:customStyle="1" w:styleId="380A5390350F401DAFFA33CA7E2C18B9">
    <w:name w:val="380A5390350F401DAFFA33CA7E2C18B9"/>
  </w:style>
  <w:style w:type="paragraph" w:customStyle="1" w:styleId="19732F704B684C59A7F5E383924A4E93">
    <w:name w:val="19732F704B684C59A7F5E383924A4E93"/>
  </w:style>
  <w:style w:type="paragraph" w:customStyle="1" w:styleId="828A41AB9C514D6EADC7379E1C643F44">
    <w:name w:val="828A41AB9C514D6EADC7379E1C643F44"/>
  </w:style>
  <w:style w:type="paragraph" w:customStyle="1" w:styleId="CE8E13AF6DB84A77BEEC6E8B1ADF3697">
    <w:name w:val="CE8E13AF6DB84A77BEEC6E8B1ADF3697"/>
  </w:style>
  <w:style w:type="paragraph" w:customStyle="1" w:styleId="1D4C76501F2A4132BFE9493C807F25C9">
    <w:name w:val="1D4C76501F2A4132BFE9493C807F25C9"/>
  </w:style>
  <w:style w:type="paragraph" w:customStyle="1" w:styleId="F0F66D4EF2E9443C82BEEC29A59420A3">
    <w:name w:val="F0F66D4EF2E9443C82BEEC29A59420A3"/>
  </w:style>
  <w:style w:type="paragraph" w:customStyle="1" w:styleId="B2C9CA66CC1543AAAC0B2C06154E4F28">
    <w:name w:val="B2C9CA66CC1543AAAC0B2C06154E4F28"/>
  </w:style>
  <w:style w:type="paragraph" w:customStyle="1" w:styleId="6A64B63A48414D91A3827751DBF9C034">
    <w:name w:val="6A64B63A48414D91A3827751DBF9C034"/>
  </w:style>
  <w:style w:type="paragraph" w:customStyle="1" w:styleId="BC56AAE464AD4FEC8A7130B2C98A4B77">
    <w:name w:val="BC56AAE464AD4FEC8A7130B2C98A4B77"/>
  </w:style>
  <w:style w:type="paragraph" w:customStyle="1" w:styleId="5E70432F8A914BEF8B19F0968FAA72D6">
    <w:name w:val="5E70432F8A914BEF8B19F0968FAA72D6"/>
  </w:style>
  <w:style w:type="paragraph" w:customStyle="1" w:styleId="8B4E565B1DBD4F878B05CE1F83C3883C">
    <w:name w:val="8B4E565B1DBD4F878B05CE1F83C3883C"/>
  </w:style>
  <w:style w:type="paragraph" w:customStyle="1" w:styleId="58B26B72538346E0A4FC04DA46259F26">
    <w:name w:val="58B26B72538346E0A4FC04DA46259F26"/>
  </w:style>
  <w:style w:type="paragraph" w:customStyle="1" w:styleId="79EDE2CE258142BCBF6ECA81CAF7A950">
    <w:name w:val="79EDE2CE258142BCBF6ECA81CAF7A950"/>
  </w:style>
  <w:style w:type="paragraph" w:customStyle="1" w:styleId="5762C5BF43BC4D0B8E5D3834F3FB7D6B">
    <w:name w:val="5762C5BF43BC4D0B8E5D3834F3FB7D6B"/>
  </w:style>
  <w:style w:type="paragraph" w:customStyle="1" w:styleId="01BB4D1DA76D4277A070E042F727EAE1">
    <w:name w:val="01BB4D1DA76D4277A070E042F727EAE1"/>
  </w:style>
  <w:style w:type="paragraph" w:customStyle="1" w:styleId="9269028648954A1887E0C1EF77997807">
    <w:name w:val="9269028648954A1887E0C1EF77997807"/>
  </w:style>
  <w:style w:type="character" w:styleId="Emphasis">
    <w:name w:val="Emphasis"/>
    <w:basedOn w:val="DefaultParagraphFont"/>
    <w:uiPriority w:val="15"/>
    <w:qFormat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paragraph" w:customStyle="1" w:styleId="EA9EB582E02B45249F1A80B2EA90AC44">
    <w:name w:val="EA9EB582E02B45249F1A80B2EA90AC44"/>
  </w:style>
  <w:style w:type="paragraph" w:customStyle="1" w:styleId="5CA177E318024677996EBC6A0BBAE08A">
    <w:name w:val="5CA177E318024677996EBC6A0BBAE08A"/>
  </w:style>
  <w:style w:type="paragraph" w:customStyle="1" w:styleId="03601159219142429B08F5C94C218872">
    <w:name w:val="03601159219142429B08F5C94C218872"/>
  </w:style>
  <w:style w:type="paragraph" w:customStyle="1" w:styleId="D9FCC64F1FC84C9C9294BA4D38821E88">
    <w:name w:val="D9FCC64F1FC84C9C9294BA4D38821E88"/>
  </w:style>
  <w:style w:type="paragraph" w:customStyle="1" w:styleId="C63572635AB0483FAA6A23FF69C45559">
    <w:name w:val="C63572635AB0483FAA6A23FF69C455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4B529C-B837-470E-9400-CF9305991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1A33C9-59F2-45EB-B313-947178ABE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B3496A-4206-4E13-A853-572A244D6452}">
  <ds:schemaRefs>
    <ds:schemaRef ds:uri="http://purl.org/dc/elements/1.1/"/>
    <ds:schemaRef ds:uri="http://purl.org/dc/terms/"/>
    <ds:schemaRef ds:uri="http://schemas.microsoft.com/office/infopath/2007/PartnerControls"/>
    <ds:schemaRef ds:uri="71af3243-3dd4-4a8d-8c0d-dd76da1f02a5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16c05727-aa75-4e4a-9b5f-8a80a116589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Triangles agenda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Ellena Begg</cp:keywords>
  <dc:description>Elllena Begg</dc:description>
  <cp:lastModifiedBy/>
  <cp:revision>1</cp:revision>
  <dcterms:created xsi:type="dcterms:W3CDTF">2021-10-12T01:47:00Z</dcterms:created>
  <dcterms:modified xsi:type="dcterms:W3CDTF">2021-10-12T01:56:00Z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