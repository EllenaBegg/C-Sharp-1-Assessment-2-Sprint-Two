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F5" w:rsidRDefault="00A3439E" w:rsidP="00BE44F5">
      <w:pPr>
        <w:pStyle w:val="Logo"/>
      </w:pPr>
      <w:r w:rsidRPr="00E16E2D">
        <mc:AlternateContent>
          <mc:Choice Requires="wps">
            <w:drawing>
              <wp:inline distT="0" distB="0" distL="0" distR="0" wp14:anchorId="3D40F111" wp14:editId="04465335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A3439E" w:rsidRPr="0082343B" w:rsidRDefault="00FB40AE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TEAM ELLJAM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0F111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82343B" w:rsidRDefault="00FB40AE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TEAM ELLJAM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E16E2D" w:rsidRDefault="0097736B" w:rsidP="00E16E2D">
      <w:pPr>
        <w:pStyle w:val="Heading1"/>
      </w:pPr>
      <w:sdt>
        <w:sdtPr>
          <w:alias w:val="Enter company/department name:"/>
          <w:tag w:val="Enter company/department name:"/>
          <w:id w:val="-871217427"/>
          <w:placeholder>
            <w:docPart w:val="127BE4D9396645CA820086EDAC6ECDCF"/>
          </w:placeholder>
          <w:temporary/>
          <w:showingPlcHdr/>
          <w15:appearance w15:val="hidden"/>
        </w:sdtPr>
        <w:sdtEndPr/>
        <w:sdtContent>
          <w:r w:rsidR="00275260" w:rsidRPr="00E16E2D">
            <w:t>Company/Department name</w:t>
          </w:r>
        </w:sdtContent>
      </w:sdt>
    </w:p>
    <w:p w:rsidR="00275260" w:rsidRPr="00E16E2D" w:rsidRDefault="0097736B" w:rsidP="00E16E2D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7EEAF027E8E64738B47EC810B2E3E11C"/>
          </w:placeholder>
          <w:temporary/>
          <w:showingPlcHdr/>
          <w15:appearance w15:val="hidden"/>
        </w:sdtPr>
        <w:sdtEndPr/>
        <w:sdtContent>
          <w:r w:rsidR="00275260" w:rsidRPr="00E16E2D">
            <w:t>Meeting minutes</w:t>
          </w:r>
        </w:sdtContent>
      </w:sdt>
    </w:p>
    <w:p w:rsidR="00554276" w:rsidRPr="00515252" w:rsidRDefault="00A3439E" w:rsidP="00515252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7736B">
        <w:t>Remote (Microsoft Outlook e-mail</w:t>
      </w:r>
      <w:proofErr w:type="gramStart"/>
      <w:r w:rsidR="0097736B">
        <w:t>)</w:t>
      </w:r>
      <w:proofErr w:type="gramEnd"/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97736B">
        <w:t>5</w:t>
      </w:r>
      <w:r w:rsidR="00FB40AE">
        <w:t>/</w:t>
      </w:r>
      <w:r w:rsidR="0097736B">
        <w:t>10</w:t>
      </w:r>
      <w:r w:rsidR="00FB40AE">
        <w:t>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7736B">
        <w:t>Ellena Begg, James Boyd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FB40AE">
        <w:rPr>
          <w:rStyle w:val="Strong"/>
          <w:rFonts w:asciiTheme="majorHAnsi" w:eastAsiaTheme="majorEastAsia" w:hAnsiTheme="majorHAnsi"/>
          <w:b w:val="0"/>
          <w:bCs w:val="0"/>
        </w:rPr>
        <w:t>9:00am</w:t>
      </w:r>
    </w:p>
    <w:p w:rsidR="00554276" w:rsidRPr="00515252" w:rsidRDefault="0097736B" w:rsidP="00515252">
      <w:pPr>
        <w:pStyle w:val="ListNumber"/>
      </w:pP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44EF30F9BE474AC19D92398D4234634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515252">
            <w:rPr>
              <w:rFonts w:eastAsiaTheme="majorEastAsia"/>
            </w:rPr>
            <w:t>Call to order</w:t>
          </w:r>
        </w:sdtContent>
      </w:sdt>
    </w:p>
    <w:p w:rsidR="00D50D23" w:rsidRPr="008E421A" w:rsidRDefault="0097736B" w:rsidP="00515252">
      <w:pPr>
        <w:rPr>
          <w:lang w:val="en-GB"/>
        </w:rPr>
      </w:pPr>
      <w:sdt>
        <w:sdtPr>
          <w:rPr>
            <w:lang w:val="en-GB"/>
          </w:rPr>
          <w:alias w:val="Enter facilitator name:"/>
          <w:tag w:val="Enter facilitator name:"/>
          <w:id w:val="-28566333"/>
          <w:placeholder>
            <w:docPart w:val="D55FB0890E094CF9BD89872AEDAF827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Emphasis"/>
            <w:rFonts w:asciiTheme="majorHAnsi" w:hAnsiTheme="majorHAnsi"/>
            <w:iCs/>
            <w:color w:val="595959" w:themeColor="text1" w:themeTint="A6"/>
            <w:sz w:val="16"/>
          </w:rPr>
        </w:sdtEndPr>
        <w:sdtContent>
          <w:r>
            <w:rPr>
              <w:lang w:val="en-GB"/>
            </w:rPr>
            <w:t>Ellena Begg</w:t>
          </w:r>
        </w:sdtContent>
      </w:sdt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929966237"/>
          <w:placeholder>
            <w:docPart w:val="0CB9B0C5357547F68873CA254925FD93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called to order the regular meeting of the</w:t>
          </w:r>
        </w:sdtContent>
      </w:sdt>
      <w:r w:rsidR="000F4987" w:rsidRPr="008E421A">
        <w:rPr>
          <w:lang w:val="en-GB" w:bidi="en-GB"/>
        </w:rPr>
        <w:t xml:space="preserve"> </w:t>
      </w:r>
      <w:r w:rsidR="00FB40AE">
        <w:rPr>
          <w:lang w:val="en-GB"/>
        </w:rPr>
        <w:t>Team Elljam</w:t>
      </w:r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1182578516"/>
          <w:placeholder>
            <w:docPart w:val="BE70C2B6643948AC9EAEE633699DC682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at</w:t>
          </w:r>
        </w:sdtContent>
      </w:sdt>
      <w:r w:rsidR="000F4987" w:rsidRPr="008E421A">
        <w:rPr>
          <w:lang w:val="en-GB" w:bidi="en-GB"/>
        </w:rPr>
        <w:t xml:space="preserve"> </w:t>
      </w:r>
      <w:r w:rsidR="00FB40AE">
        <w:rPr>
          <w:lang w:val="en-GB"/>
        </w:rPr>
        <w:t>9:00am</w:t>
      </w:r>
      <w:r w:rsidR="000F4987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1841049215"/>
          <w:placeholder>
            <w:docPart w:val="66E024662969482DA532FD5EEC4578D9"/>
          </w:placeholder>
          <w:temporary/>
          <w:showingPlcHdr/>
          <w15:appearance w15:val="hidden"/>
        </w:sdtPr>
        <w:sdtEndPr/>
        <w:sdtContent>
          <w:r w:rsidR="00D50D23" w:rsidRPr="008E421A">
            <w:rPr>
              <w:lang w:val="en-GB" w:bidi="en-GB"/>
            </w:rPr>
            <w:t>on</w:t>
          </w:r>
        </w:sdtContent>
      </w:sdt>
      <w:r w:rsidR="000F4987" w:rsidRPr="008E421A">
        <w:rPr>
          <w:lang w:val="en-GB" w:bidi="en-GB"/>
        </w:rPr>
        <w:t xml:space="preserve"> </w:t>
      </w:r>
      <w:r>
        <w:rPr>
          <w:lang w:val="en-GB" w:bidi="en-GB"/>
        </w:rPr>
        <w:t>5</w:t>
      </w:r>
      <w:r>
        <w:rPr>
          <w:lang w:val="en-GB"/>
        </w:rPr>
        <w:t>/10</w:t>
      </w:r>
      <w:r w:rsidR="00FB40AE">
        <w:rPr>
          <w:lang w:val="en-GB"/>
        </w:rPr>
        <w:t>/2021</w:t>
      </w:r>
      <w:r w:rsidR="000F4987" w:rsidRPr="008E421A">
        <w:rPr>
          <w:lang w:val="en-GB" w:bidi="en-GB"/>
        </w:rPr>
        <w:t xml:space="preserve"> </w:t>
      </w:r>
      <w:r>
        <w:rPr>
          <w:lang w:val="en-GB"/>
        </w:rPr>
        <w:t>remotely using Microsoft Outlook</w:t>
      </w:r>
      <w:r w:rsidR="000F4987" w:rsidRPr="008E421A">
        <w:rPr>
          <w:lang w:val="en-GB" w:bidi="en-GB"/>
        </w:rPr>
        <w:t>.</w:t>
      </w:r>
    </w:p>
    <w:p w:rsidR="0015180F" w:rsidRPr="00515252" w:rsidRDefault="0097736B" w:rsidP="00515252">
      <w:pPr>
        <w:pStyle w:val="ListNumber"/>
      </w:pP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F6F21F66B0A946CB9A1903FAF58CDE65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515252">
            <w:rPr>
              <w:rFonts w:eastAsiaTheme="majorEastAsia"/>
            </w:rPr>
            <w:t>Roll call</w:t>
          </w:r>
        </w:sdtContent>
      </w:sdt>
    </w:p>
    <w:p w:rsidR="0015180F" w:rsidRPr="00515252" w:rsidRDefault="0097736B" w:rsidP="008E421A">
      <w:sdt>
        <w:sdtPr>
          <w:alias w:val="Enter secretary name:"/>
          <w:tag w:val="Enter secretary name:"/>
          <w:id w:val="-1785413358"/>
          <w:placeholder>
            <w:docPart w:val="52CA94ACF93D4A80A6F66861699A1A6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>
            <w:t>Elllena Begg</w:t>
          </w:r>
        </w:sdtContent>
      </w:sdt>
      <w:r w:rsidR="009F4E19" w:rsidRPr="00515252"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380A5390350F401DAFFA33CA7E2C18B9"/>
          </w:placeholder>
          <w:temporary/>
          <w:showingPlcHdr/>
          <w15:appearance w15:val="hidden"/>
        </w:sdtPr>
        <w:sdtEndPr/>
        <w:sdtContent>
          <w:r w:rsidR="009F4E19" w:rsidRPr="00515252">
            <w:t>conducted a</w:t>
          </w:r>
          <w:r w:rsidR="009F4E19" w:rsidRPr="008E421A">
            <w:rPr>
              <w:rFonts w:asciiTheme="majorHAnsi" w:hAnsiTheme="majorHAnsi"/>
              <w:sz w:val="16"/>
              <w:lang w:val="en-GB" w:bidi="en-GB"/>
            </w:rPr>
            <w:t xml:space="preserve"> </w:t>
          </w:r>
          <w:r w:rsidR="009F4E19" w:rsidRPr="00515252">
            <w:t>roll call. The following persons were present:</w:t>
          </w:r>
        </w:sdtContent>
      </w:sdt>
      <w:r>
        <w:t xml:space="preserve"> </w:t>
      </w:r>
      <w:r w:rsidR="00FB40AE">
        <w:t>Ellena Begg</w:t>
      </w:r>
      <w:r>
        <w:t>, James Boyd</w:t>
      </w:r>
      <w:bookmarkStart w:id="0" w:name="_GoBack"/>
      <w:bookmarkEnd w:id="0"/>
    </w:p>
    <w:p w:rsidR="00D50D23" w:rsidRPr="00515252" w:rsidRDefault="0097736B" w:rsidP="00515252">
      <w:pPr>
        <w:pStyle w:val="ListNumber"/>
      </w:pPr>
      <w:sdt>
        <w:sdtPr>
          <w:alias w:val="Open issues:"/>
          <w:tag w:val="Open issues:"/>
          <w:id w:val="-297222184"/>
          <w:placeholder>
            <w:docPart w:val="F0F66D4EF2E9443C82BEEC29A59420A3"/>
          </w:placeholder>
          <w:temporary/>
          <w:showingPlcHdr/>
          <w15:appearance w15:val="hidden"/>
        </w:sdtPr>
        <w:sdtEndPr/>
        <w:sdtContent>
          <w:r w:rsidR="00285B87" w:rsidRPr="00515252">
            <w:rPr>
              <w:rFonts w:eastAsiaTheme="majorEastAsia"/>
            </w:rPr>
            <w:t>Open issues</w:t>
          </w:r>
        </w:sdtContent>
      </w:sdt>
    </w:p>
    <w:p w:rsidR="00C1643D" w:rsidRDefault="0097736B" w:rsidP="00515252">
      <w:pPr>
        <w:pStyle w:val="ListNumber2"/>
      </w:pPr>
      <w:r>
        <w:t>Swap Scrum Master/ Team Member roles</w:t>
      </w:r>
    </w:p>
    <w:p w:rsidR="0013261E" w:rsidRDefault="0097736B" w:rsidP="0013261E">
      <w:pPr>
        <w:pStyle w:val="ListNumber2"/>
      </w:pPr>
      <w:r>
        <w:t>Update GUI prototype</w:t>
      </w:r>
    </w:p>
    <w:p w:rsidR="002C3D7E" w:rsidRDefault="0097736B" w:rsidP="00515252">
      <w:pPr>
        <w:pStyle w:val="ListNumber2"/>
      </w:pPr>
      <w:r>
        <w:t>Discuss Project Tasks and Priorities</w:t>
      </w:r>
    </w:p>
    <w:p w:rsidR="0097736B" w:rsidRPr="00515252" w:rsidRDefault="0097736B" w:rsidP="0097736B">
      <w:pPr>
        <w:pStyle w:val="ListNumber2"/>
      </w:pPr>
      <w:r>
        <w:t>Design algorithm and pseudocode</w:t>
      </w:r>
    </w:p>
    <w:p w:rsidR="002C3D7E" w:rsidRPr="00515252" w:rsidRDefault="0097736B" w:rsidP="0097736B">
      <w:pPr>
        <w:pStyle w:val="ListNumber2"/>
      </w:pPr>
      <w:r>
        <w:t>Get sign-off before starting work on code</w:t>
      </w:r>
    </w:p>
    <w:p w:rsidR="0015180F" w:rsidRPr="00515252" w:rsidRDefault="0097736B" w:rsidP="00515252">
      <w:pPr>
        <w:pStyle w:val="ListNumber"/>
      </w:pPr>
      <w:sdt>
        <w:sdtPr>
          <w:alias w:val="Adjournment:"/>
          <w:tag w:val="Adjournment:"/>
          <w:id w:val="-768846696"/>
          <w:placeholder>
            <w:docPart w:val="5762C5BF43BC4D0B8E5D3834F3FB7D6B"/>
          </w:placeholder>
          <w:temporary/>
          <w:showingPlcHdr/>
          <w15:appearance w15:val="hidden"/>
        </w:sdtPr>
        <w:sdtEndPr/>
        <w:sdtContent>
          <w:r w:rsidR="00285B87" w:rsidRPr="00515252">
            <w:t>Adjournment</w:t>
          </w:r>
        </w:sdtContent>
      </w:sdt>
    </w:p>
    <w:p w:rsidR="00680296" w:rsidRPr="008E421A" w:rsidRDefault="0097736B" w:rsidP="00515252">
      <w:pPr>
        <w:rPr>
          <w:lang w:val="en-GB"/>
        </w:rPr>
      </w:pPr>
      <w:sdt>
        <w:sdtPr>
          <w:rPr>
            <w:lang w:val="en-GB"/>
          </w:rPr>
          <w:alias w:val="Facilitator name:"/>
          <w:tag w:val="Facilitator name:"/>
          <w:id w:val="-1874911055"/>
          <w:placeholder>
            <w:docPart w:val="01BB4D1DA76D4277A070E042F727EAE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>
            <w:rPr>
              <w:lang w:val="en-GB"/>
            </w:rPr>
            <w:t>Ellena Begg</w:t>
          </w:r>
        </w:sdtContent>
      </w:sdt>
      <w:r w:rsidR="002C3D7E" w:rsidRPr="008E421A">
        <w:rPr>
          <w:lang w:val="en-GB" w:bidi="en-GB"/>
        </w:rPr>
        <w:t xml:space="preserve"> </w:t>
      </w:r>
      <w:sdt>
        <w:sdtPr>
          <w:rPr>
            <w:lang w:val="en-GB"/>
          </w:rPr>
          <w:alias w:val="Enter paragraph text:"/>
          <w:tag w:val="Enter paragraph text:"/>
          <w:id w:val="-1785491353"/>
          <w:placeholder>
            <w:docPart w:val="9269028648954A1887E0C1EF77997807"/>
          </w:placeholder>
          <w:temporary/>
          <w:showingPlcHdr/>
          <w15:appearance w15:val="hidden"/>
        </w:sdtPr>
        <w:sdtEndPr/>
        <w:sdtContent>
          <w:r w:rsidR="00285B87" w:rsidRPr="008E421A">
            <w:rPr>
              <w:lang w:val="en-GB" w:bidi="en-GB"/>
            </w:rPr>
            <w:t>adjourned the meeting at</w:t>
          </w:r>
        </w:sdtContent>
      </w:sdt>
      <w:r w:rsidR="002C3D7E" w:rsidRPr="008E421A">
        <w:rPr>
          <w:lang w:val="en-GB" w:bidi="en-GB"/>
        </w:rPr>
        <w:t xml:space="preserve"> </w:t>
      </w:r>
      <w:r w:rsidR="0013261E">
        <w:rPr>
          <w:lang w:val="en-GB"/>
        </w:rPr>
        <w:t>9:15am</w:t>
      </w:r>
      <w:r w:rsidR="002C3D7E" w:rsidRPr="008E421A">
        <w:rPr>
          <w:lang w:val="en-GB" w:bidi="en-GB"/>
        </w:rPr>
        <w:t>.</w:t>
      </w:r>
    </w:p>
    <w:p w:rsidR="008E476B" w:rsidRPr="008E421A" w:rsidRDefault="0097736B" w:rsidP="00515252">
      <w:pPr>
        <w:rPr>
          <w:lang w:val="en-GB"/>
        </w:rPr>
      </w:pPr>
      <w:sdt>
        <w:sdtPr>
          <w:rPr>
            <w:lang w:val="en-GB"/>
          </w:rPr>
          <w:alias w:val="Minutes submitted by:"/>
          <w:tag w:val="Minutes submitted by:"/>
          <w:id w:val="915436728"/>
          <w:placeholder>
            <w:docPart w:val="5CA177E318024677996EBC6A0BBAE08A"/>
          </w:placeholder>
          <w:temporary/>
          <w:showingPlcHdr/>
          <w15:appearance w15:val="hidden"/>
        </w:sdtPr>
        <w:sdtEndPr/>
        <w:sdtContent>
          <w:r w:rsidR="00285B87" w:rsidRPr="008E421A">
            <w:rPr>
              <w:lang w:val="en-GB" w:bidi="en-GB"/>
            </w:rPr>
            <w:t>Minutes submitted by</w:t>
          </w:r>
        </w:sdtContent>
      </w:sdt>
      <w:r w:rsidR="004E227E" w:rsidRPr="008E421A">
        <w:rPr>
          <w:lang w:val="en-GB" w:bidi="en-GB"/>
        </w:rPr>
        <w:t xml:space="preserve">: </w:t>
      </w:r>
      <w:r>
        <w:rPr>
          <w:lang w:val="en-GB"/>
        </w:rPr>
        <w:t>Ellena Begg</w:t>
      </w:r>
    </w:p>
    <w:p w:rsidR="00D512BB" w:rsidRPr="008E421A" w:rsidRDefault="0097736B" w:rsidP="00515252">
      <w:pPr>
        <w:rPr>
          <w:lang w:val="en-GB"/>
        </w:rPr>
      </w:pPr>
      <w:sdt>
        <w:sdtPr>
          <w:rPr>
            <w:lang w:val="en-GB"/>
          </w:rPr>
          <w:alias w:val="Minutes approved by:"/>
          <w:tag w:val="Minutes approved by:"/>
          <w:id w:val="793186629"/>
          <w:placeholder>
            <w:docPart w:val="D9FCC64F1FC84C9C9294BA4D38821E88"/>
          </w:placeholder>
          <w:temporary/>
          <w:showingPlcHdr/>
          <w15:appearance w15:val="hidden"/>
        </w:sdtPr>
        <w:sdtEndPr/>
        <w:sdtContent>
          <w:r w:rsidR="00C601ED" w:rsidRPr="008E421A">
            <w:rPr>
              <w:lang w:val="en-GB" w:bidi="en-GB"/>
            </w:rPr>
            <w:t>Minutes approved by</w:t>
          </w:r>
        </w:sdtContent>
      </w:sdt>
      <w:r>
        <w:rPr>
          <w:lang w:val="en-GB" w:bidi="en-GB"/>
        </w:rPr>
        <w:t>: James Boyd</w:t>
      </w:r>
    </w:p>
    <w:sectPr w:rsidR="00D512BB" w:rsidRPr="008E421A" w:rsidSect="00BE44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0AE" w:rsidRDefault="00FB40AE" w:rsidP="001E7D29">
      <w:pPr>
        <w:spacing w:after="0" w:line="240" w:lineRule="auto"/>
      </w:pPr>
      <w:r>
        <w:separator/>
      </w:r>
    </w:p>
  </w:endnote>
  <w:endnote w:type="continuationSeparator" w:id="0">
    <w:p w:rsidR="00FB40AE" w:rsidRDefault="00FB40A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87" w:rsidRPr="004230D9" w:rsidRDefault="006B152C">
    <w:pPr>
      <w:pStyle w:val="Foot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40F118" wp14:editId="579C185E">
              <wp:simplePos x="0" y="0"/>
              <wp:positionH relativeFrom="column">
                <wp:posOffset>-2002155</wp:posOffset>
              </wp:positionH>
              <wp:positionV relativeFrom="paragraph">
                <wp:posOffset>-9521190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03F604E" id="Group 1" o:spid="_x0000_s1026" style="position:absolute;margin-left:-157.65pt;margin-top:-749.7pt;width:639.35pt;height:803.35pt;z-index:251659264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0AE" w:rsidRDefault="00FB40AE" w:rsidP="001E7D29">
      <w:pPr>
        <w:spacing w:after="0" w:line="240" w:lineRule="auto"/>
      </w:pPr>
      <w:r>
        <w:separator/>
      </w:r>
    </w:p>
  </w:footnote>
  <w:footnote w:type="continuationSeparator" w:id="0">
    <w:p w:rsidR="00FB40AE" w:rsidRDefault="00FB40A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6" w:rsidRDefault="00F46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03F088A2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AE"/>
    <w:rsid w:val="0000418E"/>
    <w:rsid w:val="00016839"/>
    <w:rsid w:val="00057671"/>
    <w:rsid w:val="000B748F"/>
    <w:rsid w:val="000D445D"/>
    <w:rsid w:val="000D5AE9"/>
    <w:rsid w:val="000F4987"/>
    <w:rsid w:val="000F65EC"/>
    <w:rsid w:val="0011573E"/>
    <w:rsid w:val="001269DE"/>
    <w:rsid w:val="0013261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178FD"/>
    <w:rsid w:val="0032131A"/>
    <w:rsid w:val="003310BF"/>
    <w:rsid w:val="00333DF8"/>
    <w:rsid w:val="00352B99"/>
    <w:rsid w:val="00357641"/>
    <w:rsid w:val="00360B6E"/>
    <w:rsid w:val="00361DEE"/>
    <w:rsid w:val="00394EF4"/>
    <w:rsid w:val="003F009F"/>
    <w:rsid w:val="00410612"/>
    <w:rsid w:val="00411F8B"/>
    <w:rsid w:val="004230D9"/>
    <w:rsid w:val="00440B4D"/>
    <w:rsid w:val="00450670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95FFF"/>
    <w:rsid w:val="005B1B6F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152C"/>
    <w:rsid w:val="006D5463"/>
    <w:rsid w:val="006E015E"/>
    <w:rsid w:val="006E3C09"/>
    <w:rsid w:val="006F03D4"/>
    <w:rsid w:val="00700B1F"/>
    <w:rsid w:val="00710B6E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7736B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365C"/>
    <w:rsid w:val="00B64D24"/>
    <w:rsid w:val="00B7147D"/>
    <w:rsid w:val="00B75CFC"/>
    <w:rsid w:val="00B853F9"/>
    <w:rsid w:val="00BB018B"/>
    <w:rsid w:val="00BD1747"/>
    <w:rsid w:val="00BD2B06"/>
    <w:rsid w:val="00BD412D"/>
    <w:rsid w:val="00BE44F5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DF525E"/>
    <w:rsid w:val="00E16E2D"/>
    <w:rsid w:val="00E17712"/>
    <w:rsid w:val="00E557A0"/>
    <w:rsid w:val="00EF6435"/>
    <w:rsid w:val="00F10F6B"/>
    <w:rsid w:val="00F23697"/>
    <w:rsid w:val="00F36BB7"/>
    <w:rsid w:val="00F464A6"/>
    <w:rsid w:val="00F87EAA"/>
    <w:rsid w:val="00F92B25"/>
    <w:rsid w:val="00FB3809"/>
    <w:rsid w:val="00FB40AE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93E7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252"/>
    <w:rPr>
      <w:sz w:val="20"/>
    </w:rPr>
  </w:style>
  <w:style w:type="paragraph" w:styleId="Heading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4230D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Logo">
    <w:name w:val="Logo"/>
    <w:basedOn w:val="Heading1"/>
    <w:qFormat/>
    <w:rsid w:val="00DF525E"/>
    <w:pPr>
      <w:spacing w:after="48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41547\AppData\Roaming\Microsoft\Templates\Triangles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7BE4D9396645CA820086EDAC6EC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0E8C6-D9E9-4923-A167-DFE69FF67897}"/>
      </w:docPartPr>
      <w:docPartBody>
        <w:p w:rsidR="00655B31" w:rsidRDefault="00655B31">
          <w:pPr>
            <w:pStyle w:val="127BE4D9396645CA820086EDAC6ECDCF"/>
          </w:pPr>
          <w:r w:rsidRPr="00E16E2D">
            <w:t>Company/Department name</w:t>
          </w:r>
        </w:p>
      </w:docPartBody>
    </w:docPart>
    <w:docPart>
      <w:docPartPr>
        <w:name w:val="7EEAF027E8E64738B47EC810B2E3E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F8E69-E6A6-40FC-98F3-935FBF6E9E31}"/>
      </w:docPartPr>
      <w:docPartBody>
        <w:p w:rsidR="00655B31" w:rsidRDefault="00655B31">
          <w:pPr>
            <w:pStyle w:val="7EEAF027E8E64738B47EC810B2E3E11C"/>
          </w:pPr>
          <w:r w:rsidRPr="00E16E2D">
            <w:t>Meeting minutes</w:t>
          </w:r>
        </w:p>
      </w:docPartBody>
    </w:docPart>
    <w:docPart>
      <w:docPartPr>
        <w:name w:val="44EF30F9BE474AC19D92398D42346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AB1A5-DD2F-43AC-8B61-6E9731AE3B8A}"/>
      </w:docPartPr>
      <w:docPartBody>
        <w:p w:rsidR="00655B31" w:rsidRDefault="00655B31">
          <w:pPr>
            <w:pStyle w:val="44EF30F9BE474AC19D92398D42346348"/>
          </w:pPr>
          <w:r w:rsidRPr="00515252">
            <w:rPr>
              <w:rFonts w:eastAsiaTheme="majorEastAsia"/>
            </w:rPr>
            <w:t>Call to order</w:t>
          </w:r>
        </w:p>
      </w:docPartBody>
    </w:docPart>
    <w:docPart>
      <w:docPartPr>
        <w:name w:val="D55FB0890E094CF9BD89872AEDAF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D8CD1-79C7-44C7-8E53-CFE0947F2BE0}"/>
      </w:docPartPr>
      <w:docPartBody>
        <w:p w:rsidR="00655B31" w:rsidRDefault="00655B31">
          <w:pPr>
            <w:pStyle w:val="D55FB0890E094CF9BD89872AEDAF8273"/>
          </w:pPr>
          <w:r w:rsidRPr="00515252">
            <w:t>Facilitator Name</w:t>
          </w:r>
        </w:p>
      </w:docPartBody>
    </w:docPart>
    <w:docPart>
      <w:docPartPr>
        <w:name w:val="0CB9B0C5357547F68873CA254925F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0DB9-A897-48D4-945D-A22A61CF42D1}"/>
      </w:docPartPr>
      <w:docPartBody>
        <w:p w:rsidR="00655B31" w:rsidRDefault="00655B31">
          <w:pPr>
            <w:pStyle w:val="0CB9B0C5357547F68873CA254925FD93"/>
          </w:pPr>
          <w:r w:rsidRPr="008E421A">
            <w:rPr>
              <w:lang w:val="en-GB" w:bidi="en-GB"/>
            </w:rPr>
            <w:t>called to order the regular meeting of the</w:t>
          </w:r>
        </w:p>
      </w:docPartBody>
    </w:docPart>
    <w:docPart>
      <w:docPartPr>
        <w:name w:val="BE70C2B6643948AC9EAEE633699D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F715F-95CE-461D-9321-32DEC8B30A06}"/>
      </w:docPartPr>
      <w:docPartBody>
        <w:p w:rsidR="00655B31" w:rsidRDefault="00655B31">
          <w:pPr>
            <w:pStyle w:val="BE70C2B6643948AC9EAEE633699DC682"/>
          </w:pPr>
          <w:r w:rsidRPr="008E421A">
            <w:rPr>
              <w:lang w:val="en-GB" w:bidi="en-GB"/>
            </w:rPr>
            <w:t>at</w:t>
          </w:r>
        </w:p>
      </w:docPartBody>
    </w:docPart>
    <w:docPart>
      <w:docPartPr>
        <w:name w:val="66E024662969482DA532FD5EEC457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2E533-0CA3-49D3-8132-A0491C50DACC}"/>
      </w:docPartPr>
      <w:docPartBody>
        <w:p w:rsidR="00655B31" w:rsidRDefault="00655B31">
          <w:pPr>
            <w:pStyle w:val="66E024662969482DA532FD5EEC4578D9"/>
          </w:pPr>
          <w:r w:rsidRPr="008E421A">
            <w:rPr>
              <w:lang w:val="en-GB" w:bidi="en-GB"/>
            </w:rPr>
            <w:t>on</w:t>
          </w:r>
        </w:p>
      </w:docPartBody>
    </w:docPart>
    <w:docPart>
      <w:docPartPr>
        <w:name w:val="F6F21F66B0A946CB9A1903FAF58C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F413F-17A8-4B0E-9490-F96D5F7B99BC}"/>
      </w:docPartPr>
      <w:docPartBody>
        <w:p w:rsidR="00655B31" w:rsidRDefault="00655B31">
          <w:pPr>
            <w:pStyle w:val="F6F21F66B0A946CB9A1903FAF58CDE65"/>
          </w:pPr>
          <w:r w:rsidRPr="00515252">
            <w:rPr>
              <w:rFonts w:eastAsiaTheme="majorEastAsia"/>
            </w:rPr>
            <w:t>Roll call</w:t>
          </w:r>
        </w:p>
      </w:docPartBody>
    </w:docPart>
    <w:docPart>
      <w:docPartPr>
        <w:name w:val="52CA94ACF93D4A80A6F66861699A1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7EC07-8B3C-4B01-8E4D-790B3F6FBB87}"/>
      </w:docPartPr>
      <w:docPartBody>
        <w:p w:rsidR="00655B31" w:rsidRDefault="00655B31">
          <w:pPr>
            <w:pStyle w:val="52CA94ACF93D4A80A6F66861699A1A6A"/>
          </w:pPr>
          <w:r w:rsidRPr="00515252">
            <w:t>Secretary Name</w:t>
          </w:r>
        </w:p>
      </w:docPartBody>
    </w:docPart>
    <w:docPart>
      <w:docPartPr>
        <w:name w:val="380A5390350F401DAFFA33CA7E2C1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D84C-0A39-46A3-B7CB-8B5D0B3BFEA7}"/>
      </w:docPartPr>
      <w:docPartBody>
        <w:p w:rsidR="00655B31" w:rsidRDefault="00655B31">
          <w:pPr>
            <w:pStyle w:val="380A5390350F401DAFFA33CA7E2C18B9"/>
          </w:pPr>
          <w:r w:rsidRPr="00515252">
            <w:t>conducted a</w:t>
          </w:r>
          <w:r w:rsidRPr="008E421A">
            <w:rPr>
              <w:rFonts w:asciiTheme="majorHAnsi" w:hAnsiTheme="majorHAnsi"/>
              <w:sz w:val="16"/>
              <w:lang w:val="en-GB" w:bidi="en-GB"/>
            </w:rPr>
            <w:t xml:space="preserve"> </w:t>
          </w:r>
          <w:r w:rsidRPr="00515252">
            <w:t>roll call. The following persons were present:</w:t>
          </w:r>
        </w:p>
      </w:docPartBody>
    </w:docPart>
    <w:docPart>
      <w:docPartPr>
        <w:name w:val="F0F66D4EF2E9443C82BEEC29A5942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4FE39-04AB-4729-B8AD-750565E3E630}"/>
      </w:docPartPr>
      <w:docPartBody>
        <w:p w:rsidR="00655B31" w:rsidRDefault="00655B31">
          <w:pPr>
            <w:pStyle w:val="F0F66D4EF2E9443C82BEEC29A59420A3"/>
          </w:pPr>
          <w:r w:rsidRPr="00515252">
            <w:rPr>
              <w:rFonts w:eastAsiaTheme="majorEastAsia"/>
            </w:rPr>
            <w:t>Open issues</w:t>
          </w:r>
        </w:p>
      </w:docPartBody>
    </w:docPart>
    <w:docPart>
      <w:docPartPr>
        <w:name w:val="5762C5BF43BC4D0B8E5D3834F3FB7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3AA2-731C-458A-8EE8-49FA11860F12}"/>
      </w:docPartPr>
      <w:docPartBody>
        <w:p w:rsidR="00655B31" w:rsidRDefault="00655B31">
          <w:pPr>
            <w:pStyle w:val="5762C5BF43BC4D0B8E5D3834F3FB7D6B"/>
          </w:pPr>
          <w:r w:rsidRPr="00515252">
            <w:t>Adjournment</w:t>
          </w:r>
        </w:p>
      </w:docPartBody>
    </w:docPart>
    <w:docPart>
      <w:docPartPr>
        <w:name w:val="01BB4D1DA76D4277A070E042F727E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69F2-74E0-41A4-A74E-6833065C604D}"/>
      </w:docPartPr>
      <w:docPartBody>
        <w:p w:rsidR="00655B31" w:rsidRDefault="00655B31">
          <w:pPr>
            <w:pStyle w:val="01BB4D1DA76D4277A070E042F727EAE1"/>
          </w:pPr>
          <w:r w:rsidRPr="008E421A">
            <w:rPr>
              <w:lang w:val="en-GB" w:bidi="en-GB"/>
            </w:rPr>
            <w:t>Facilitator</w:t>
          </w:r>
          <w:r w:rsidRPr="008E421A">
            <w:rPr>
              <w:lang w:val="en-GB" w:bidi="en-GB"/>
            </w:rPr>
            <w:t xml:space="preserve"> Name</w:t>
          </w:r>
        </w:p>
      </w:docPartBody>
    </w:docPart>
    <w:docPart>
      <w:docPartPr>
        <w:name w:val="9269028648954A1887E0C1EF77997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315-C696-40B2-BFEC-FAC1312F19A4}"/>
      </w:docPartPr>
      <w:docPartBody>
        <w:p w:rsidR="00655B31" w:rsidRDefault="00655B31">
          <w:pPr>
            <w:pStyle w:val="9269028648954A1887E0C1EF77997807"/>
          </w:pPr>
          <w:r w:rsidRPr="008E421A">
            <w:rPr>
              <w:lang w:val="en-GB" w:bidi="en-GB"/>
            </w:rPr>
            <w:t>adjourned the meeting at</w:t>
          </w:r>
        </w:p>
      </w:docPartBody>
    </w:docPart>
    <w:docPart>
      <w:docPartPr>
        <w:name w:val="5CA177E318024677996EBC6A0BBAE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9D055-CBD2-48CC-9CE9-9576FB77CA59}"/>
      </w:docPartPr>
      <w:docPartBody>
        <w:p w:rsidR="00655B31" w:rsidRDefault="00655B31">
          <w:pPr>
            <w:pStyle w:val="5CA177E318024677996EBC6A0BBAE08A"/>
          </w:pPr>
          <w:r w:rsidRPr="008E421A">
            <w:rPr>
              <w:lang w:val="en-GB" w:bidi="en-GB"/>
            </w:rPr>
            <w:t>Minutes submitted by</w:t>
          </w:r>
        </w:p>
      </w:docPartBody>
    </w:docPart>
    <w:docPart>
      <w:docPartPr>
        <w:name w:val="D9FCC64F1FC84C9C9294BA4D38821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F9BB8-6406-495C-B454-B9CCF05C6DDE}"/>
      </w:docPartPr>
      <w:docPartBody>
        <w:p w:rsidR="00655B31" w:rsidRDefault="00655B31">
          <w:pPr>
            <w:pStyle w:val="D9FCC64F1FC84C9C9294BA4D38821E88"/>
          </w:pPr>
          <w:r w:rsidRPr="008E421A">
            <w:rPr>
              <w:lang w:val="en-GB" w:bidi="en-GB"/>
            </w:rPr>
            <w:t>Minutes approved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31"/>
    <w:rsid w:val="006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7BE4D9396645CA820086EDAC6ECDCF">
    <w:name w:val="127BE4D9396645CA820086EDAC6ECDCF"/>
  </w:style>
  <w:style w:type="paragraph" w:customStyle="1" w:styleId="7EEAF027E8E64738B47EC810B2E3E11C">
    <w:name w:val="7EEAF027E8E64738B47EC810B2E3E11C"/>
  </w:style>
  <w:style w:type="paragraph" w:customStyle="1" w:styleId="29B8028E4A55496EAEE8F8092BB1AEDB">
    <w:name w:val="29B8028E4A55496EAEE8F8092BB1AEDB"/>
  </w:style>
  <w:style w:type="paragraph" w:customStyle="1" w:styleId="085AC6D09A1F40C3B147CA977A45D79F">
    <w:name w:val="085AC6D09A1F40C3B147CA977A45D79F"/>
  </w:style>
  <w:style w:type="paragraph" w:customStyle="1" w:styleId="C1510B44DF034D999579CA5F1BB86B89">
    <w:name w:val="C1510B44DF034D999579CA5F1BB86B89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125FFE52307428B977411D8A5655FBD">
    <w:name w:val="B125FFE52307428B977411D8A5655FBD"/>
  </w:style>
  <w:style w:type="paragraph" w:customStyle="1" w:styleId="44EF30F9BE474AC19D92398D42346348">
    <w:name w:val="44EF30F9BE474AC19D92398D42346348"/>
  </w:style>
  <w:style w:type="paragraph" w:customStyle="1" w:styleId="D55FB0890E094CF9BD89872AEDAF8273">
    <w:name w:val="D55FB0890E094CF9BD89872AEDAF8273"/>
  </w:style>
  <w:style w:type="paragraph" w:customStyle="1" w:styleId="0CB9B0C5357547F68873CA254925FD93">
    <w:name w:val="0CB9B0C5357547F68873CA254925FD93"/>
  </w:style>
  <w:style w:type="paragraph" w:customStyle="1" w:styleId="1BAA6A4B74424F28AA1946525393673B">
    <w:name w:val="1BAA6A4B74424F28AA1946525393673B"/>
  </w:style>
  <w:style w:type="paragraph" w:customStyle="1" w:styleId="BE70C2B6643948AC9EAEE633699DC682">
    <w:name w:val="BE70C2B6643948AC9EAEE633699DC682"/>
  </w:style>
  <w:style w:type="paragraph" w:customStyle="1" w:styleId="D3FE6A03CACB4ABAB6C29F2C99718D89">
    <w:name w:val="D3FE6A03CACB4ABAB6C29F2C99718D89"/>
  </w:style>
  <w:style w:type="paragraph" w:customStyle="1" w:styleId="66E024662969482DA532FD5EEC4578D9">
    <w:name w:val="66E024662969482DA532FD5EEC4578D9"/>
  </w:style>
  <w:style w:type="paragraph" w:customStyle="1" w:styleId="B9A4CC5FA94F4C15BA69C14090B212D5">
    <w:name w:val="B9A4CC5FA94F4C15BA69C14090B212D5"/>
  </w:style>
  <w:style w:type="paragraph" w:customStyle="1" w:styleId="E27175A5FA3E48E9ABA191456DBCEA9A">
    <w:name w:val="E27175A5FA3E48E9ABA191456DBCEA9A"/>
  </w:style>
  <w:style w:type="paragraph" w:customStyle="1" w:styleId="596FA7AF2FB843019BF4BADA3A541F1F">
    <w:name w:val="596FA7AF2FB843019BF4BADA3A541F1F"/>
  </w:style>
  <w:style w:type="paragraph" w:customStyle="1" w:styleId="F6F21F66B0A946CB9A1903FAF58CDE65">
    <w:name w:val="F6F21F66B0A946CB9A1903FAF58CDE65"/>
  </w:style>
  <w:style w:type="paragraph" w:customStyle="1" w:styleId="52CA94ACF93D4A80A6F66861699A1A6A">
    <w:name w:val="52CA94ACF93D4A80A6F66861699A1A6A"/>
  </w:style>
  <w:style w:type="paragraph" w:customStyle="1" w:styleId="380A5390350F401DAFFA33CA7E2C18B9">
    <w:name w:val="380A5390350F401DAFFA33CA7E2C18B9"/>
  </w:style>
  <w:style w:type="paragraph" w:customStyle="1" w:styleId="19732F704B684C59A7F5E383924A4E93">
    <w:name w:val="19732F704B684C59A7F5E383924A4E93"/>
  </w:style>
  <w:style w:type="paragraph" w:customStyle="1" w:styleId="828A41AB9C514D6EADC7379E1C643F44">
    <w:name w:val="828A41AB9C514D6EADC7379E1C643F44"/>
  </w:style>
  <w:style w:type="paragraph" w:customStyle="1" w:styleId="CE8E13AF6DB84A77BEEC6E8B1ADF3697">
    <w:name w:val="CE8E13AF6DB84A77BEEC6E8B1ADF3697"/>
  </w:style>
  <w:style w:type="paragraph" w:customStyle="1" w:styleId="1D4C76501F2A4132BFE9493C807F25C9">
    <w:name w:val="1D4C76501F2A4132BFE9493C807F25C9"/>
  </w:style>
  <w:style w:type="paragraph" w:customStyle="1" w:styleId="F0F66D4EF2E9443C82BEEC29A59420A3">
    <w:name w:val="F0F66D4EF2E9443C82BEEC29A59420A3"/>
  </w:style>
  <w:style w:type="paragraph" w:customStyle="1" w:styleId="B2C9CA66CC1543AAAC0B2C06154E4F28">
    <w:name w:val="B2C9CA66CC1543AAAC0B2C06154E4F28"/>
  </w:style>
  <w:style w:type="paragraph" w:customStyle="1" w:styleId="6A64B63A48414D91A3827751DBF9C034">
    <w:name w:val="6A64B63A48414D91A3827751DBF9C034"/>
  </w:style>
  <w:style w:type="paragraph" w:customStyle="1" w:styleId="BC56AAE464AD4FEC8A7130B2C98A4B77">
    <w:name w:val="BC56AAE464AD4FEC8A7130B2C98A4B77"/>
  </w:style>
  <w:style w:type="paragraph" w:customStyle="1" w:styleId="5E70432F8A914BEF8B19F0968FAA72D6">
    <w:name w:val="5E70432F8A914BEF8B19F0968FAA72D6"/>
  </w:style>
  <w:style w:type="paragraph" w:customStyle="1" w:styleId="8B4E565B1DBD4F878B05CE1F83C3883C">
    <w:name w:val="8B4E565B1DBD4F878B05CE1F83C3883C"/>
  </w:style>
  <w:style w:type="paragraph" w:customStyle="1" w:styleId="58B26B72538346E0A4FC04DA46259F26">
    <w:name w:val="58B26B72538346E0A4FC04DA46259F26"/>
  </w:style>
  <w:style w:type="paragraph" w:customStyle="1" w:styleId="79EDE2CE258142BCBF6ECA81CAF7A950">
    <w:name w:val="79EDE2CE258142BCBF6ECA81CAF7A950"/>
  </w:style>
  <w:style w:type="paragraph" w:customStyle="1" w:styleId="5762C5BF43BC4D0B8E5D3834F3FB7D6B">
    <w:name w:val="5762C5BF43BC4D0B8E5D3834F3FB7D6B"/>
  </w:style>
  <w:style w:type="paragraph" w:customStyle="1" w:styleId="01BB4D1DA76D4277A070E042F727EAE1">
    <w:name w:val="01BB4D1DA76D4277A070E042F727EAE1"/>
  </w:style>
  <w:style w:type="paragraph" w:customStyle="1" w:styleId="9269028648954A1887E0C1EF77997807">
    <w:name w:val="9269028648954A1887E0C1EF77997807"/>
  </w:style>
  <w:style w:type="character" w:styleId="Emphasis">
    <w:name w:val="Emphasis"/>
    <w:basedOn w:val="DefaultParagraphFont"/>
    <w:uiPriority w:val="15"/>
    <w:qFormat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paragraph" w:customStyle="1" w:styleId="EA9EB582E02B45249F1A80B2EA90AC44">
    <w:name w:val="EA9EB582E02B45249F1A80B2EA90AC44"/>
  </w:style>
  <w:style w:type="paragraph" w:customStyle="1" w:styleId="5CA177E318024677996EBC6A0BBAE08A">
    <w:name w:val="5CA177E318024677996EBC6A0BBAE08A"/>
  </w:style>
  <w:style w:type="paragraph" w:customStyle="1" w:styleId="03601159219142429B08F5C94C218872">
    <w:name w:val="03601159219142429B08F5C94C218872"/>
  </w:style>
  <w:style w:type="paragraph" w:customStyle="1" w:styleId="D9FCC64F1FC84C9C9294BA4D38821E88">
    <w:name w:val="D9FCC64F1FC84C9C9294BA4D38821E88"/>
  </w:style>
  <w:style w:type="paragraph" w:customStyle="1" w:styleId="C63572635AB0483FAA6A23FF69C45559">
    <w:name w:val="C63572635AB0483FAA6A23FF69C455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3496A-4206-4E13-A853-572A244D6452}">
  <ds:schemaRefs>
    <ds:schemaRef ds:uri="http://purl.org/dc/elements/1.1/"/>
    <ds:schemaRef ds:uri="http://purl.org/dc/terms/"/>
    <ds:schemaRef ds:uri="http://schemas.microsoft.com/office/infopath/2007/PartnerControls"/>
    <ds:schemaRef ds:uri="71af3243-3dd4-4a8d-8c0d-dd76da1f02a5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16c05727-aa75-4e4a-9b5f-8a80a116589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81A33C9-59F2-45EB-B313-947178AB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4B529C-B837-470E-9400-CF9305991E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agenda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Ellena Begg</cp:keywords>
  <dc:description>Elllena Begg</dc:description>
  <cp:lastModifiedBy/>
  <cp:revision>1</cp:revision>
  <dcterms:created xsi:type="dcterms:W3CDTF">2021-10-12T01:47:00Z</dcterms:created>
  <dcterms:modified xsi:type="dcterms:W3CDTF">2021-10-12T01:51:00Z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